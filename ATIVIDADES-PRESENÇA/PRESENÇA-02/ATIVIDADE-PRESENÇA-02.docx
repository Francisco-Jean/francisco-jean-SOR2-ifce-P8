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A972" w14:textId="77777777" w:rsidR="004D36D7" w:rsidRPr="00FD4A68" w:rsidRDefault="003C35AD" w:rsidP="50793632">
      <w:pPr>
        <w:pStyle w:val="Ttulo"/>
        <w:rPr>
          <w:rStyle w:val="LabTitleInstVersred"/>
          <w:b/>
          <w:bCs/>
          <w:color w:val="auto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69A5">
            <w:t>Packet Tracer - Navegue no IOS</w:t>
          </w:r>
        </w:sdtContent>
      </w:sdt>
    </w:p>
    <w:p w14:paraId="4E62476F" w14:textId="5E6D2BD4" w:rsidR="0007440C" w:rsidRDefault="0007440C" w:rsidP="000178F1">
      <w:pPr>
        <w:pStyle w:val="Ttulo1"/>
      </w:pPr>
      <w:r>
        <w:t xml:space="preserve">Aluno: </w:t>
      </w:r>
      <w:r>
        <w:rPr>
          <w:b w:val="0"/>
          <w:bCs w:val="0"/>
        </w:rPr>
        <w:t xml:space="preserve">Francisco Jean da Silva de Sousa. </w:t>
      </w:r>
      <w:r w:rsidR="00F93B1A">
        <w:t xml:space="preserve">Turma: </w:t>
      </w:r>
      <w:r w:rsidR="002D4551">
        <w:rPr>
          <w:b w:val="0"/>
          <w:bCs w:val="0"/>
        </w:rPr>
        <w:t>P8 – Informática</w:t>
      </w:r>
    </w:p>
    <w:p w14:paraId="68BA3CEF" w14:textId="77777777" w:rsidR="0007440C" w:rsidRDefault="0007440C" w:rsidP="000178F1">
      <w:pPr>
        <w:pStyle w:val="Ttulo1"/>
      </w:pPr>
    </w:p>
    <w:p w14:paraId="024AAE2C" w14:textId="2B5B4D89" w:rsidR="000178F1" w:rsidRPr="00E70096" w:rsidRDefault="000178F1" w:rsidP="000178F1">
      <w:pPr>
        <w:pStyle w:val="Ttulo1"/>
      </w:pPr>
      <w:r>
        <w:t>Objetivos</w:t>
      </w:r>
    </w:p>
    <w:p w14:paraId="642E88A5" w14:textId="77777777" w:rsidR="000178F1" w:rsidRPr="000178F1" w:rsidRDefault="000178F1" w:rsidP="000178F1">
      <w:pPr>
        <w:pStyle w:val="BodyTextL25Bold"/>
      </w:pPr>
      <w:r>
        <w:t xml:space="preserve">Parte 1: Estabelecer conexões básicas, acesso à CLI e explorar a ajuda </w:t>
      </w:r>
    </w:p>
    <w:p w14:paraId="3B4646A3" w14:textId="77777777" w:rsidR="000178F1" w:rsidRPr="000178F1" w:rsidRDefault="000178F1" w:rsidP="000178F1">
      <w:pPr>
        <w:pStyle w:val="BodyTextL25Bold"/>
      </w:pPr>
      <w:r>
        <w:t>Parte 2: Explorar os modos EXEC</w:t>
      </w:r>
    </w:p>
    <w:p w14:paraId="7964609A" w14:textId="77777777" w:rsidR="000178F1" w:rsidRPr="000178F1" w:rsidRDefault="000178F1" w:rsidP="000178F1">
      <w:pPr>
        <w:pStyle w:val="BodyTextL25Bold"/>
      </w:pPr>
      <w:r>
        <w:t>Parte 3: Ajustar o relógio</w:t>
      </w:r>
    </w:p>
    <w:p w14:paraId="3574032A" w14:textId="77777777" w:rsidR="00D778DF" w:rsidRDefault="00D778DF" w:rsidP="00D452F4">
      <w:pPr>
        <w:pStyle w:val="Ttulo1"/>
      </w:pPr>
      <w:r>
        <w:t>Histórico/Cenário</w:t>
      </w:r>
    </w:p>
    <w:p w14:paraId="59198BC8" w14:textId="77777777" w:rsidR="00D778DF" w:rsidRPr="000178F1" w:rsidRDefault="000178F1" w:rsidP="000178F1">
      <w:pPr>
        <w:pStyle w:val="BodyTextL25"/>
      </w:pPr>
      <w:r>
        <w:rPr>
          <w:color w:val="000000"/>
        </w:rPr>
        <w:t xml:space="preserve">Nesta atividade, você colocará em prática as habilidades necessárias para navegar no Cisco IOS, como diferentes modos de acesso do usuário, vários modos de configuração e comandos comuns usados com frequência. Também vai configurar o comando </w:t>
      </w:r>
      <w:r w:rsidRPr="000178F1">
        <w:rPr>
          <w:b/>
          <w:color w:val="000000"/>
        </w:rPr>
        <w:t>clock</w:t>
      </w:r>
      <w:r>
        <w:rPr>
          <w:color w:val="000000"/>
        </w:rPr>
        <w:t xml:space="preserve"> para praticar o acesso à ajuda contextual.</w:t>
      </w:r>
    </w:p>
    <w:p w14:paraId="7B5FAFBC" w14:textId="77777777" w:rsidR="00125806" w:rsidRDefault="00125806" w:rsidP="00D452F4">
      <w:pPr>
        <w:pStyle w:val="Ttulo1"/>
      </w:pPr>
      <w:r>
        <w:t>Instruções</w:t>
      </w:r>
    </w:p>
    <w:p w14:paraId="21029A49" w14:textId="77777777" w:rsidR="00103401" w:rsidRDefault="000178F1" w:rsidP="00B83D6C">
      <w:pPr>
        <w:pStyle w:val="Ttulo2"/>
      </w:pPr>
      <w:r>
        <w:t>Parte 1: estabelecer conexões básicas, acesso à CLI e explorar a ajuda</w:t>
      </w:r>
    </w:p>
    <w:p w14:paraId="3EC0BA94" w14:textId="77777777" w:rsidR="00231DCA" w:rsidRDefault="000178F1" w:rsidP="000178F1">
      <w:pPr>
        <w:pStyle w:val="Ttulo3"/>
      </w:pPr>
      <w:r>
        <w:t>Conectar o PC1 ao S1 usando um cabo de console.</w:t>
      </w:r>
    </w:p>
    <w:p w14:paraId="3736F968" w14:textId="77777777" w:rsidR="000178F1" w:rsidRPr="00021E62" w:rsidRDefault="000178F1" w:rsidP="008A293A">
      <w:pPr>
        <w:pStyle w:val="SubStepAlpha"/>
      </w:pPr>
      <w:r>
        <w:t xml:space="preserve">Clique no ícone </w:t>
      </w:r>
      <w:r w:rsidRPr="00021E62">
        <w:rPr>
          <w:b/>
        </w:rPr>
        <w:t>Conexões</w:t>
      </w:r>
      <w:r>
        <w:t xml:space="preserve"> (aquele que se parece com um raio) no canto inferior esquerdo da janela do Packet Tracer.</w:t>
      </w:r>
    </w:p>
    <w:p w14:paraId="0C2CBD73" w14:textId="77777777" w:rsidR="000178F1" w:rsidRPr="00021E62" w:rsidRDefault="000178F1" w:rsidP="008A293A">
      <w:pPr>
        <w:pStyle w:val="SubStepAlpha"/>
      </w:pPr>
      <w:r>
        <w:t xml:space="preserve">Clique no cabo de Console azul-claro para selecioná-lo. O ponteiro do mouse se transformará no que parece ser um conector com um cabo pendente. </w:t>
      </w:r>
    </w:p>
    <w:p w14:paraId="6C4825D6" w14:textId="77777777" w:rsidR="000178F1" w:rsidRPr="00021E62" w:rsidRDefault="000178F1" w:rsidP="008A293A">
      <w:pPr>
        <w:pStyle w:val="SubStepAlpha"/>
      </w:pPr>
      <w:r>
        <w:t xml:space="preserve">Clique em </w:t>
      </w:r>
      <w:r w:rsidRPr="00021E62">
        <w:rPr>
          <w:b/>
        </w:rPr>
        <w:t>PC1</w:t>
      </w:r>
      <w:r>
        <w:t>. Uma janela exibe uma opção para uma conexão RS-232. Conecte o cabo à porta RS-232.</w:t>
      </w:r>
    </w:p>
    <w:p w14:paraId="71303658" w14:textId="77777777" w:rsidR="000178F1" w:rsidRPr="00021E62" w:rsidRDefault="000178F1" w:rsidP="008A293A">
      <w:pPr>
        <w:pStyle w:val="SubStepAlpha"/>
      </w:pPr>
      <w:r>
        <w:t xml:space="preserve">Arraste a outra extremidade da conexão do console para o switch S1 e clique no nele para acessar a lista de conexões. </w:t>
      </w:r>
    </w:p>
    <w:p w14:paraId="7A392676" w14:textId="77777777" w:rsidR="00231DCA" w:rsidRPr="000178F1" w:rsidRDefault="000178F1" w:rsidP="008A293A">
      <w:pPr>
        <w:pStyle w:val="SubStepAlpha"/>
      </w:pPr>
      <w:r>
        <w:t xml:space="preserve">Selecione a porta do </w:t>
      </w:r>
      <w:r w:rsidRPr="00021E62">
        <w:rPr>
          <w:b/>
        </w:rPr>
        <w:t>console</w:t>
      </w:r>
      <w:r>
        <w:t xml:space="preserve"> para concluir a conexão.</w:t>
      </w:r>
    </w:p>
    <w:p w14:paraId="0B5A0365" w14:textId="77777777" w:rsidR="00231DCA" w:rsidRDefault="00C11D97" w:rsidP="00457934">
      <w:pPr>
        <w:pStyle w:val="Ttulo3"/>
      </w:pPr>
      <w:r>
        <w:t>Estabelecer uma sessão de terminal com S1.</w:t>
      </w:r>
    </w:p>
    <w:p w14:paraId="0301E0DC" w14:textId="77777777" w:rsidR="00C11D97" w:rsidRPr="00C11D97" w:rsidRDefault="00C11D97" w:rsidP="00066621">
      <w:pPr>
        <w:pStyle w:val="SubStepAlpha"/>
        <w:numPr>
          <w:ilvl w:val="0"/>
          <w:numId w:val="23"/>
        </w:numPr>
      </w:pPr>
      <w:r>
        <w:t xml:space="preserve">Clique em </w:t>
      </w:r>
      <w:r w:rsidRPr="00066621">
        <w:rPr>
          <w:b/>
        </w:rPr>
        <w:t>PC1</w:t>
      </w:r>
      <w:r>
        <w:t xml:space="preserve"> e selecione a guia </w:t>
      </w:r>
      <w:r w:rsidRPr="00066621">
        <w:rPr>
          <w:b/>
        </w:rPr>
        <w:t>Área de trabalho</w:t>
      </w:r>
      <w:r>
        <w:t xml:space="preserve">. </w:t>
      </w:r>
    </w:p>
    <w:p w14:paraId="0E06D9BF" w14:textId="77777777" w:rsidR="00C11D97" w:rsidRDefault="00C11D97" w:rsidP="00C11D97">
      <w:pPr>
        <w:pStyle w:val="SubStepAlpha"/>
      </w:pPr>
      <w:r>
        <w:t xml:space="preserve">Clique no ícone do aplicativo </w:t>
      </w:r>
      <w:r w:rsidRPr="00C11D97">
        <w:rPr>
          <w:b/>
        </w:rPr>
        <w:t>Terminal</w:t>
      </w:r>
      <w:r>
        <w:t>. Verifique se as configurações padrão da porta estão corretas.</w:t>
      </w:r>
    </w:p>
    <w:p w14:paraId="1B47811A" w14:textId="77777777" w:rsidR="00C11D97" w:rsidRDefault="00C11D97" w:rsidP="00C11D97">
      <w:pPr>
        <w:pStyle w:val="Ttulo4"/>
      </w:pPr>
      <w:r>
        <w:t>Pergunta:</w:t>
      </w:r>
    </w:p>
    <w:p w14:paraId="1D475F9F" w14:textId="77777777" w:rsidR="00C11D97" w:rsidRDefault="00C11D97" w:rsidP="001E7B3E">
      <w:pPr>
        <w:pStyle w:val="BodyTextL50"/>
        <w:spacing w:before="0"/>
      </w:pPr>
      <w:r>
        <w:t>Qual é a configuração para bits por segundo?</w:t>
      </w:r>
    </w:p>
    <w:p w14:paraId="45896FB8" w14:textId="77777777" w:rsidR="00486C5A" w:rsidRDefault="00486C5A" w:rsidP="00C11D97">
      <w:pPr>
        <w:pStyle w:val="AnswerLineL50"/>
        <w:rPr>
          <w:color w:val="FF0000"/>
        </w:rPr>
      </w:pPr>
    </w:p>
    <w:p w14:paraId="7220BC75" w14:textId="77EB8989" w:rsidR="00C11D97" w:rsidRPr="00C11D97" w:rsidRDefault="00486C5A" w:rsidP="00C11D97">
      <w:pPr>
        <w:pStyle w:val="AnswerLineL50"/>
      </w:pPr>
      <w:r>
        <w:rPr>
          <w:color w:val="FF0000"/>
        </w:rPr>
        <w:t>Resposta: 9.600 b/s.</w:t>
      </w:r>
      <w:r w:rsidR="00C11D97" w:rsidRPr="50793632">
        <w:t>ite suas respostas aqui.</w:t>
      </w:r>
    </w:p>
    <w:p w14:paraId="6AA377EF" w14:textId="7D79A1F9" w:rsidR="50793632" w:rsidRDefault="50793632" w:rsidP="50793632">
      <w:pPr>
        <w:pStyle w:val="BodyTextL50"/>
        <w:rPr>
          <w:rStyle w:val="AnswerGray"/>
        </w:rPr>
      </w:pPr>
    </w:p>
    <w:p w14:paraId="65E37313" w14:textId="77777777" w:rsidR="00C11D97" w:rsidRPr="00C11D97" w:rsidRDefault="00C11D97" w:rsidP="00C11D97">
      <w:pPr>
        <w:pStyle w:val="SubStepAlpha"/>
      </w:pPr>
      <w:r>
        <w:t xml:space="preserve">Clique em </w:t>
      </w:r>
      <w:r w:rsidRPr="00C11D97">
        <w:rPr>
          <w:b/>
        </w:rPr>
        <w:t>OK</w:t>
      </w:r>
      <w:r>
        <w:t>.</w:t>
      </w:r>
    </w:p>
    <w:p w14:paraId="54199FA8" w14:textId="7080E878" w:rsidR="00C11D97" w:rsidRDefault="00C11D97" w:rsidP="00C11D97">
      <w:pPr>
        <w:pStyle w:val="SubStepAlpha"/>
      </w:pPr>
      <w:r>
        <w:t xml:space="preserve">A tela exibida pode ter várias mensagens. Em algum lugar na tela deve haver a mensagem </w:t>
      </w:r>
      <w:r w:rsidRPr="00C11D97">
        <w:rPr>
          <w:b/>
        </w:rPr>
        <w:t>Press RETURN to get started!</w:t>
      </w:r>
      <w:r>
        <w:t>. Pressione ENTER.</w:t>
      </w:r>
    </w:p>
    <w:p w14:paraId="1C633543" w14:textId="24FF13F3" w:rsidR="00486C5A" w:rsidRDefault="00486C5A" w:rsidP="00486C5A">
      <w:pPr>
        <w:pStyle w:val="SubStepAlpha"/>
        <w:numPr>
          <w:ilvl w:val="0"/>
          <w:numId w:val="0"/>
        </w:numPr>
        <w:ind w:left="1080" w:hanging="360"/>
      </w:pPr>
    </w:p>
    <w:p w14:paraId="68AD0520" w14:textId="77777777" w:rsidR="00486C5A" w:rsidRDefault="00486C5A" w:rsidP="00486C5A">
      <w:pPr>
        <w:pStyle w:val="SubStepAlpha"/>
        <w:numPr>
          <w:ilvl w:val="0"/>
          <w:numId w:val="0"/>
        </w:numPr>
        <w:ind w:left="1080" w:hanging="360"/>
      </w:pPr>
    </w:p>
    <w:p w14:paraId="095275D8" w14:textId="77777777" w:rsidR="00C11D97" w:rsidRDefault="00C11D97" w:rsidP="00C11D97">
      <w:pPr>
        <w:pStyle w:val="Ttulo4"/>
      </w:pPr>
      <w:r>
        <w:lastRenderedPageBreak/>
        <w:t>Pergunta:</w:t>
      </w:r>
    </w:p>
    <w:p w14:paraId="3586676F" w14:textId="77777777" w:rsidR="00C11D97" w:rsidRDefault="00C11D97" w:rsidP="001E7B3E">
      <w:pPr>
        <w:pStyle w:val="BodyTextL50"/>
        <w:spacing w:before="0"/>
      </w:pPr>
      <w:r>
        <w:t>Qual é o prompt exibido na tela?</w:t>
      </w:r>
    </w:p>
    <w:p w14:paraId="4594C0F3" w14:textId="10A907B7" w:rsidR="007248D4" w:rsidRPr="00C11D97" w:rsidRDefault="00486C5A" w:rsidP="00EE6DD2">
      <w:pPr>
        <w:pStyle w:val="AnswerLineL50"/>
        <w:jc w:val="center"/>
      </w:pPr>
      <w:r>
        <w:rPr>
          <w:noProof/>
        </w:rPr>
        <w:drawing>
          <wp:inline distT="0" distB="0" distL="0" distR="0" wp14:anchorId="3F99B812" wp14:editId="76CF1B00">
            <wp:extent cx="3505200" cy="3507491"/>
            <wp:effectExtent l="19050" t="19050" r="19050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4" t="2546" r="22883" b="1"/>
                    <a:stretch/>
                  </pic:blipFill>
                  <pic:spPr bwMode="auto">
                    <a:xfrm>
                      <a:off x="0" y="0"/>
                      <a:ext cx="3507884" cy="35101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48D4" w:rsidRPr="50793632">
        <w:t>Digite suas respostas aqui.</w:t>
      </w:r>
    </w:p>
    <w:p w14:paraId="4D0E87C1" w14:textId="0983F5D0" w:rsidR="50793632" w:rsidRDefault="50793632" w:rsidP="50793632">
      <w:pPr>
        <w:pStyle w:val="CMD"/>
        <w:rPr>
          <w:rStyle w:val="AnswerGray"/>
          <w:rFonts w:ascii="Courier New" w:hAnsi="Courier New"/>
        </w:rPr>
      </w:pPr>
    </w:p>
    <w:p w14:paraId="17925656" w14:textId="77777777" w:rsidR="00231DCA" w:rsidRPr="001F4F1B" w:rsidRDefault="00C11D97" w:rsidP="008402F2">
      <w:pPr>
        <w:pStyle w:val="Ttulo3"/>
      </w:pPr>
      <w:r>
        <w:t>Explorar a Ajuda do IOS.</w:t>
      </w:r>
    </w:p>
    <w:p w14:paraId="2B1C83CF" w14:textId="77777777" w:rsidR="00C11D97" w:rsidRDefault="00C11D97" w:rsidP="00066621">
      <w:pPr>
        <w:pStyle w:val="SubStepAlpha"/>
        <w:numPr>
          <w:ilvl w:val="0"/>
          <w:numId w:val="24"/>
        </w:numPr>
      </w:pPr>
      <w:r>
        <w:t xml:space="preserve">O IOS pode fornecer assistência para comandos dependendo do nível acessado. O prompt exibido no momento é chamado </w:t>
      </w:r>
      <w:r w:rsidRPr="00066621">
        <w:rPr>
          <w:b/>
        </w:rPr>
        <w:t>User EXEC</w:t>
      </w:r>
      <w:r>
        <w:t xml:space="preserve"> e o dispositivo está esperando por um comando. A forma mais básica de ajuda é digitar um ponto de interrogação (?) no prompt para exibir uma lista de comandos.</w:t>
      </w:r>
    </w:p>
    <w:p w14:paraId="1FC99C75" w14:textId="77777777" w:rsidR="00C11D97" w:rsidRDefault="00C11D97" w:rsidP="00C11D97">
      <w:pPr>
        <w:pStyle w:val="ConfigWindow"/>
      </w:pPr>
      <w:r>
        <w:t>Abrir a janela de configuração de IP</w:t>
      </w:r>
    </w:p>
    <w:p w14:paraId="1ED822A6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14:paraId="734298F9" w14:textId="77777777" w:rsidR="00C11D97" w:rsidRDefault="00C11D97" w:rsidP="00C11D97">
      <w:pPr>
        <w:pStyle w:val="Ttulo4"/>
      </w:pPr>
      <w:r>
        <w:t>Pergunta:</w:t>
      </w:r>
    </w:p>
    <w:p w14:paraId="2568D738" w14:textId="77777777" w:rsidR="00C11D97" w:rsidRDefault="00C11D97" w:rsidP="001E7B3E">
      <w:pPr>
        <w:pStyle w:val="BodyTextL50"/>
        <w:spacing w:before="0"/>
      </w:pPr>
      <w:r w:rsidRPr="50793632">
        <w:t>Que comando começa com a letra "C"?</w:t>
      </w:r>
    </w:p>
    <w:p w14:paraId="0FBD3923" w14:textId="0C82A929" w:rsidR="50793632" w:rsidRPr="004B3152" w:rsidRDefault="004B3152" w:rsidP="50793632">
      <w:pPr>
        <w:pStyle w:val="AnswerLineL50"/>
        <w:rPr>
          <w:rStyle w:val="AnswerGray"/>
          <w:color w:val="FF0000"/>
        </w:rPr>
      </w:pPr>
      <w:r>
        <w:rPr>
          <w:rStyle w:val="AnswerGray"/>
          <w:color w:val="FF0000"/>
        </w:rPr>
        <w:t>Resposta: connect</w:t>
      </w:r>
    </w:p>
    <w:p w14:paraId="6A867895" w14:textId="77777777" w:rsidR="00C11D97" w:rsidRDefault="00C11D97" w:rsidP="00C11D97">
      <w:pPr>
        <w:pStyle w:val="SubStepAlpha"/>
      </w:pPr>
      <w:r>
        <w:t xml:space="preserve">No prompt, digite t, seguido de um ponto de interrogação (?). </w:t>
      </w:r>
    </w:p>
    <w:p w14:paraId="2740A34A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7D0B0581" w14:textId="77777777" w:rsidR="00324FED" w:rsidRDefault="00324FED" w:rsidP="00324FED">
      <w:pPr>
        <w:pStyle w:val="Ttulo4"/>
      </w:pPr>
      <w:r>
        <w:t>Pergunta:</w:t>
      </w:r>
    </w:p>
    <w:p w14:paraId="14EB942A" w14:textId="697D47AF" w:rsidR="50793632" w:rsidRDefault="00C11D97" w:rsidP="002474AF">
      <w:pPr>
        <w:pStyle w:val="BodyTextL50"/>
        <w:spacing w:before="0"/>
      </w:pPr>
      <w:r>
        <w:t>Quais comandos são exibidos?</w:t>
      </w:r>
    </w:p>
    <w:p w14:paraId="201A7BB4" w14:textId="382E7E7A" w:rsidR="002474AF" w:rsidRDefault="002474AF" w:rsidP="002474AF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Resposta: </w:t>
      </w:r>
      <w:r w:rsidR="009862B4" w:rsidRPr="009862B4">
        <w:rPr>
          <w:color w:val="FF0000"/>
        </w:rPr>
        <w:t>telnet  terminal  traceroute</w:t>
      </w:r>
    </w:p>
    <w:p w14:paraId="6AB6EDB4" w14:textId="77777777" w:rsidR="009862B4" w:rsidRPr="002474AF" w:rsidRDefault="009862B4" w:rsidP="002474AF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</w:p>
    <w:p w14:paraId="14EFF860" w14:textId="77777777" w:rsidR="00C11D97" w:rsidRDefault="00C11D97" w:rsidP="00C11D97">
      <w:pPr>
        <w:pStyle w:val="BodyTextL50"/>
      </w:pPr>
      <w:r>
        <w:t xml:space="preserve">No prompt, digite te, seguido de um ponto de interrogação (?). </w:t>
      </w:r>
    </w:p>
    <w:p w14:paraId="5F789C73" w14:textId="77777777" w:rsidR="00C11D97" w:rsidRDefault="00C11D97" w:rsidP="00324FED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14:paraId="4395A236" w14:textId="77777777" w:rsidR="00C11D97" w:rsidRDefault="00324FED" w:rsidP="00324FED">
      <w:pPr>
        <w:pStyle w:val="Ttulo4"/>
      </w:pPr>
      <w:r>
        <w:t>Pergunta:</w:t>
      </w:r>
    </w:p>
    <w:p w14:paraId="7FC169F0" w14:textId="77777777" w:rsidR="00C11D97" w:rsidRDefault="00C11D97" w:rsidP="001E7B3E">
      <w:pPr>
        <w:pStyle w:val="BodyTextL50"/>
        <w:spacing w:before="0"/>
      </w:pPr>
      <w:r w:rsidRPr="50793632">
        <w:t>Quais comandos são exibidos?</w:t>
      </w:r>
    </w:p>
    <w:p w14:paraId="4CD7226A" w14:textId="6ED192E8" w:rsidR="00F81737" w:rsidRDefault="00F81737" w:rsidP="00F81737">
      <w:pPr>
        <w:pStyle w:val="BodyTextL50"/>
        <w:rPr>
          <w:rStyle w:val="AnswerGray"/>
          <w:b w:val="0"/>
          <w:bCs/>
          <w:color w:val="FF0000"/>
        </w:rPr>
      </w:pPr>
      <w:r w:rsidRPr="00F81737">
        <w:rPr>
          <w:rStyle w:val="AnswerGray"/>
          <w:b w:val="0"/>
          <w:bCs/>
          <w:color w:val="FF0000"/>
        </w:rPr>
        <w:t>Resposta: telnet terminal</w:t>
      </w:r>
    </w:p>
    <w:p w14:paraId="78FDC111" w14:textId="77777777" w:rsidR="00BC6063" w:rsidRPr="00F81737" w:rsidRDefault="00BC6063" w:rsidP="00F81737">
      <w:pPr>
        <w:pStyle w:val="BodyTextL50"/>
        <w:rPr>
          <w:rStyle w:val="AnswerGray"/>
          <w:b w:val="0"/>
          <w:bCs/>
          <w:color w:val="FF0000"/>
        </w:rPr>
      </w:pPr>
    </w:p>
    <w:p w14:paraId="269C572E" w14:textId="77777777" w:rsidR="00C11D97" w:rsidRDefault="00C11D97" w:rsidP="00C11D97">
      <w:pPr>
        <w:pStyle w:val="BodyTextL50"/>
      </w:pPr>
      <w:r>
        <w:t xml:space="preserve">Esse tipo de ajuda é conhecido como ajuda sensível ao contexto. Ele apresenta mais informações conforme os comandos são expandidos. </w:t>
      </w:r>
    </w:p>
    <w:p w14:paraId="365305E6" w14:textId="77777777" w:rsidR="001446BD" w:rsidRDefault="001446BD" w:rsidP="009B5794">
      <w:pPr>
        <w:pStyle w:val="Ttulo2"/>
      </w:pPr>
      <w:r>
        <w:lastRenderedPageBreak/>
        <w:t>Explorar modos EXEC</w:t>
      </w:r>
    </w:p>
    <w:p w14:paraId="49870275" w14:textId="77777777" w:rsidR="003D4AA7" w:rsidRPr="00996661" w:rsidRDefault="003D4AA7" w:rsidP="003D4AA7">
      <w:pPr>
        <w:pStyle w:val="BodyTextL25"/>
      </w:pPr>
      <w:r>
        <w:t>Na parte 2 desta atividade, você alternará para o modo EXEC privilegiado e emitirá comandos adicionais</w:t>
      </w:r>
    </w:p>
    <w:p w14:paraId="098567FA" w14:textId="77777777" w:rsidR="009B5794" w:rsidRPr="009B5794" w:rsidRDefault="003D4AA7" w:rsidP="009B5794">
      <w:pPr>
        <w:pStyle w:val="Ttulo3"/>
        <w:numPr>
          <w:ilvl w:val="2"/>
          <w:numId w:val="20"/>
        </w:numPr>
      </w:pPr>
      <w:r>
        <w:t>Entrar no modo EXEC privilegiado.</w:t>
      </w:r>
    </w:p>
    <w:p w14:paraId="3028E4CF" w14:textId="77777777" w:rsidR="001446BD" w:rsidRDefault="001446BD" w:rsidP="00066621">
      <w:pPr>
        <w:pStyle w:val="SubStepAlpha"/>
        <w:numPr>
          <w:ilvl w:val="0"/>
          <w:numId w:val="25"/>
        </w:numPr>
      </w:pPr>
      <w:r>
        <w:t>No prompt, digite o ponto de interrogação (</w:t>
      </w:r>
      <w:r w:rsidRPr="00066621">
        <w:rPr>
          <w:b/>
        </w:rPr>
        <w:t>?</w:t>
      </w:r>
      <w:r>
        <w:t>).</w:t>
      </w:r>
    </w:p>
    <w:p w14:paraId="434241FB" w14:textId="77777777" w:rsidR="001446BD" w:rsidRDefault="001446BD" w:rsidP="001446BD">
      <w:pPr>
        <w:pStyle w:val="CMD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14:paraId="00128AAA" w14:textId="77777777" w:rsidR="009B5794" w:rsidRPr="00A572DC" w:rsidRDefault="009B5794" w:rsidP="009B5794">
      <w:pPr>
        <w:pStyle w:val="Ttulo4"/>
      </w:pPr>
      <w:r>
        <w:t>Pergunta:</w:t>
      </w:r>
    </w:p>
    <w:p w14:paraId="08205C6F" w14:textId="77777777" w:rsidR="001446BD" w:rsidRDefault="001446BD" w:rsidP="001E7B3E">
      <w:pPr>
        <w:pStyle w:val="BodyTextL50"/>
        <w:spacing w:before="0"/>
      </w:pPr>
      <w:r w:rsidRPr="50793632">
        <w:t xml:space="preserve">Quais informações são exibidas para o comando </w:t>
      </w:r>
      <w:r w:rsidRPr="50793632">
        <w:rPr>
          <w:b/>
          <w:bCs/>
        </w:rPr>
        <w:t>enable</w:t>
      </w:r>
      <w:r w:rsidRPr="50793632">
        <w:t>?</w:t>
      </w:r>
    </w:p>
    <w:p w14:paraId="4A5CE5AC" w14:textId="60B56A4C" w:rsidR="50793632" w:rsidRDefault="000805B1" w:rsidP="50793632">
      <w:pPr>
        <w:spacing w:after="0" w:line="385" w:lineRule="auto"/>
        <w:ind w:left="360" w:right="405" w:firstLine="360"/>
        <w:rPr>
          <w:rStyle w:val="AnswerGray"/>
          <w:color w:val="FF0000"/>
        </w:rPr>
      </w:pPr>
      <w:r>
        <w:rPr>
          <w:rStyle w:val="AnswerGray"/>
          <w:color w:val="FF0000"/>
        </w:rPr>
        <w:t xml:space="preserve">Resposta: </w:t>
      </w:r>
      <w:r w:rsidRPr="000805B1">
        <w:rPr>
          <w:rStyle w:val="AnswerGray"/>
          <w:color w:val="FF0000"/>
        </w:rPr>
        <w:t>Turn on privileged commands</w:t>
      </w:r>
    </w:p>
    <w:p w14:paraId="2ABBDE33" w14:textId="77777777" w:rsidR="000805B1" w:rsidRPr="000805B1" w:rsidRDefault="000805B1" w:rsidP="50793632">
      <w:pPr>
        <w:spacing w:after="0" w:line="385" w:lineRule="auto"/>
        <w:ind w:left="360" w:right="405" w:firstLine="360"/>
        <w:rPr>
          <w:rStyle w:val="AnswerGray"/>
          <w:color w:val="FF0000"/>
        </w:rPr>
      </w:pPr>
    </w:p>
    <w:p w14:paraId="21FBC24F" w14:textId="77777777" w:rsidR="001446BD" w:rsidRDefault="001446BD" w:rsidP="00436EE5">
      <w:pPr>
        <w:pStyle w:val="SubStepAlpha"/>
      </w:pPr>
      <w:r>
        <w:t xml:space="preserve">Digite </w:t>
      </w:r>
      <w:r w:rsidRPr="00A572DC">
        <w:rPr>
          <w:b/>
        </w:rPr>
        <w:t>en</w:t>
      </w:r>
      <w:r>
        <w:t xml:space="preserve"> e pressione a tecla </w:t>
      </w:r>
      <w:r w:rsidRPr="00A572DC">
        <w:rPr>
          <w:b/>
        </w:rPr>
        <w:t>Tab</w:t>
      </w:r>
      <w:r>
        <w:t>.</w:t>
      </w:r>
    </w:p>
    <w:p w14:paraId="57861375" w14:textId="77777777" w:rsidR="001446BD" w:rsidRDefault="001446BD" w:rsidP="001446BD">
      <w:pPr>
        <w:pStyle w:val="CMD"/>
        <w:rPr>
          <w:b/>
        </w:rPr>
      </w:pPr>
      <w:r>
        <w:t xml:space="preserve">S1&gt; </w:t>
      </w:r>
      <w:r>
        <w:rPr>
          <w:b/>
        </w:rPr>
        <w:t>en&lt;Tab&gt;</w:t>
      </w:r>
    </w:p>
    <w:p w14:paraId="7B448E63" w14:textId="77777777" w:rsidR="001446BD" w:rsidRPr="00A572DC" w:rsidRDefault="001446BD" w:rsidP="001446BD">
      <w:pPr>
        <w:pStyle w:val="Ttulo4"/>
      </w:pPr>
      <w:r>
        <w:t>Pergunta:</w:t>
      </w:r>
    </w:p>
    <w:p w14:paraId="26CCA87A" w14:textId="77777777" w:rsidR="001446BD" w:rsidRDefault="001446BD" w:rsidP="001E7B3E">
      <w:pPr>
        <w:pStyle w:val="BodyTextL50"/>
        <w:spacing w:before="0"/>
      </w:pPr>
      <w:r>
        <w:t xml:space="preserve">O que é exibido após pressionar a tecla </w:t>
      </w:r>
      <w:r w:rsidRPr="00A572DC">
        <w:rPr>
          <w:b/>
        </w:rPr>
        <w:t>Tab</w:t>
      </w:r>
      <w:r>
        <w:t>?</w:t>
      </w:r>
    </w:p>
    <w:p w14:paraId="245D7034" w14:textId="47F983F0" w:rsidR="003D4AA7" w:rsidRDefault="000805B1" w:rsidP="003D4AA7">
      <w:pPr>
        <w:pStyle w:val="AnswerLineL50"/>
      </w:pPr>
      <w:r>
        <w:rPr>
          <w:color w:val="FF0000"/>
        </w:rPr>
        <w:t>Resposta: enable</w:t>
      </w:r>
      <w:r w:rsidR="003D4AA7" w:rsidRPr="50793632">
        <w:t xml:space="preserve"> s respostas aqui.</w:t>
      </w:r>
    </w:p>
    <w:p w14:paraId="679E54B8" w14:textId="268418EB" w:rsidR="50793632" w:rsidRDefault="50793632" w:rsidP="50793632">
      <w:pPr>
        <w:ind w:left="730" w:right="14"/>
        <w:rPr>
          <w:rStyle w:val="AnswerGray"/>
        </w:rPr>
      </w:pPr>
    </w:p>
    <w:p w14:paraId="07F2B629" w14:textId="77777777" w:rsidR="001446BD" w:rsidRPr="00A572DC" w:rsidRDefault="001446BD" w:rsidP="001446BD">
      <w:pPr>
        <w:pStyle w:val="BodyTextL50"/>
      </w:pPr>
      <w:r>
        <w:t xml:space="preserve">Isso é chamado conclusão do comando (ou conclusão tab). Quando parte de um comando é digitada, a tecla </w:t>
      </w:r>
      <w:r w:rsidRPr="00A572DC">
        <w:rPr>
          <w:b/>
        </w:rPr>
        <w:t>Tab</w:t>
      </w:r>
      <w:r>
        <w:t xml:space="preserve"> pode ser usada para concluir o comando parcial. Se os caracteres digitados forem suficientes para que o comando seja exclusivo, como no caso do comando </w:t>
      </w:r>
      <w:r w:rsidRPr="00A572DC">
        <w:rPr>
          <w:b/>
        </w:rPr>
        <w:t>enable</w:t>
      </w:r>
      <w:r>
        <w:t xml:space="preserve">, a parte restante do comando é exibida. </w:t>
      </w:r>
    </w:p>
    <w:p w14:paraId="54CF5108" w14:textId="77777777" w:rsidR="003D4AA7" w:rsidRDefault="003D4AA7" w:rsidP="003D4AA7">
      <w:pPr>
        <w:pStyle w:val="Ttulo4"/>
      </w:pPr>
      <w:r>
        <w:t>Pergunta:</w:t>
      </w:r>
    </w:p>
    <w:p w14:paraId="357B95C5" w14:textId="77777777" w:rsidR="001446BD" w:rsidRDefault="001446BD" w:rsidP="001E7B3E">
      <w:pPr>
        <w:pStyle w:val="BodyTextL50"/>
        <w:spacing w:before="0"/>
      </w:pPr>
      <w:r>
        <w:t xml:space="preserve">O que acontece se você digitar </w:t>
      </w:r>
      <w:r>
        <w:rPr>
          <w:b/>
        </w:rPr>
        <w:t xml:space="preserve">te&lt;Tab&gt; </w:t>
      </w:r>
      <w:r>
        <w:t>no prompt?</w:t>
      </w:r>
    </w:p>
    <w:p w14:paraId="2DBA6C92" w14:textId="684123EF" w:rsidR="003D4AA7" w:rsidRPr="00A572DC" w:rsidRDefault="007A3D95" w:rsidP="003D4AA7">
      <w:pPr>
        <w:pStyle w:val="AnswerLineL50"/>
      </w:pPr>
      <w:r>
        <w:rPr>
          <w:color w:val="FF0000"/>
        </w:rPr>
        <w:t xml:space="preserve">Resposta: Completa para </w:t>
      </w:r>
      <w:r w:rsidRPr="007A3D95">
        <w:rPr>
          <w:color w:val="FF0000"/>
        </w:rPr>
        <w:t>telnet  terminal</w:t>
      </w:r>
      <w:r w:rsidR="003D4AA7" w:rsidRPr="50793632">
        <w:t>respostas aqui.</w:t>
      </w:r>
    </w:p>
    <w:p w14:paraId="4823FD52" w14:textId="7DE263ED" w:rsidR="50793632" w:rsidRDefault="50793632" w:rsidP="50793632">
      <w:pPr>
        <w:spacing w:after="117" w:line="244" w:lineRule="auto"/>
        <w:ind w:left="730" w:right="6"/>
        <w:rPr>
          <w:rStyle w:val="AnswerGray"/>
          <w:highlight w:val="lightGray"/>
        </w:rPr>
      </w:pPr>
    </w:p>
    <w:p w14:paraId="10DFA0C9" w14:textId="77777777" w:rsidR="003D4AA7" w:rsidRDefault="001446BD" w:rsidP="00B0433A">
      <w:pPr>
        <w:pStyle w:val="SubStepAlpha"/>
      </w:pPr>
      <w:r>
        <w:t xml:space="preserve">Digite o comando </w:t>
      </w:r>
      <w:r w:rsidRPr="00D572A8">
        <w:rPr>
          <w:b/>
        </w:rPr>
        <w:t>enable</w:t>
      </w:r>
      <w:r>
        <w:t xml:space="preserve"> e pressione ENTER.</w:t>
      </w:r>
    </w:p>
    <w:p w14:paraId="772CFD59" w14:textId="77777777" w:rsidR="003D4AA7" w:rsidRDefault="003D4AA7" w:rsidP="003D4AA7">
      <w:pPr>
        <w:pStyle w:val="Ttulo4"/>
      </w:pPr>
      <w:r>
        <w:t>Pergunta:</w:t>
      </w:r>
    </w:p>
    <w:p w14:paraId="2A8529AD" w14:textId="77777777" w:rsidR="001446BD" w:rsidRDefault="003D4AA7" w:rsidP="001E7B3E">
      <w:pPr>
        <w:pStyle w:val="BodyTextL50"/>
        <w:spacing w:before="0"/>
      </w:pPr>
      <w:r>
        <w:t>Como o prompt muda?</w:t>
      </w:r>
    </w:p>
    <w:p w14:paraId="16E8F2AD" w14:textId="0A54388D" w:rsidR="003D4AA7" w:rsidRPr="00D572A8" w:rsidRDefault="007A3D95" w:rsidP="003D4AA7">
      <w:pPr>
        <w:pStyle w:val="AnswerLineL50"/>
      </w:pPr>
      <w:r>
        <w:rPr>
          <w:color w:val="FF0000"/>
        </w:rPr>
        <w:t>Resposta</w:t>
      </w:r>
      <w:r w:rsidR="00EF6C90">
        <w:rPr>
          <w:color w:val="FF0000"/>
        </w:rPr>
        <w:t>: Muda de “S1&gt;” para “S1#”.</w:t>
      </w:r>
      <w:r w:rsidR="003D4AA7" w:rsidRPr="50793632">
        <w:t>Digite suas respostas aqui.</w:t>
      </w:r>
    </w:p>
    <w:p w14:paraId="06FC69A7" w14:textId="0D2BE645" w:rsidR="50793632" w:rsidRDefault="50793632" w:rsidP="50793632">
      <w:pPr>
        <w:spacing w:line="250" w:lineRule="auto"/>
        <w:ind w:left="715"/>
        <w:rPr>
          <w:rStyle w:val="AnswerGray"/>
        </w:rPr>
      </w:pPr>
    </w:p>
    <w:p w14:paraId="14138E87" w14:textId="77777777" w:rsidR="001446BD" w:rsidRPr="00D572A8" w:rsidRDefault="001446BD" w:rsidP="00B0433A">
      <w:pPr>
        <w:pStyle w:val="SubStepAlpha"/>
      </w:pPr>
      <w:r>
        <w:t>Quando solicitado, digite o ponto de interrogação (</w:t>
      </w:r>
      <w:r w:rsidRPr="00D572A8">
        <w:rPr>
          <w:b/>
        </w:rPr>
        <w:t>?</w:t>
      </w:r>
      <w:r>
        <w:t>).</w:t>
      </w:r>
    </w:p>
    <w:p w14:paraId="49987D70" w14:textId="77777777" w:rsidR="001446BD" w:rsidRDefault="001446BD" w:rsidP="003D4AA7">
      <w:pPr>
        <w:pStyle w:val="CMD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14:paraId="0B4D0073" w14:textId="77777777" w:rsidR="003D4AA7" w:rsidRDefault="001446BD" w:rsidP="001446BD">
      <w:pPr>
        <w:pStyle w:val="BodyTextL50"/>
        <w:rPr>
          <w:szCs w:val="20"/>
        </w:rPr>
      </w:pPr>
      <w:r>
        <w:t>Um comando começa com a letra “C” no modo EXEC usuário.</w:t>
      </w:r>
    </w:p>
    <w:p w14:paraId="05162012" w14:textId="77777777" w:rsidR="003D4AA7" w:rsidRDefault="003D4AA7" w:rsidP="002D0474">
      <w:pPr>
        <w:pStyle w:val="Ttulo4"/>
      </w:pPr>
      <w:r>
        <w:t>Pergunta:</w:t>
      </w:r>
    </w:p>
    <w:p w14:paraId="03F357AF" w14:textId="77777777" w:rsidR="001446BD" w:rsidRDefault="001446BD" w:rsidP="001E7B3E">
      <w:pPr>
        <w:pStyle w:val="BodyTextL50"/>
        <w:spacing w:before="0"/>
        <w:rPr>
          <w:b/>
          <w:szCs w:val="20"/>
        </w:rPr>
      </w:pPr>
      <w:r>
        <w:t>Quantos comandos são exibidos agora que o modo EXEC privilegiado está ativo? (</w:t>
      </w:r>
      <w:r w:rsidRPr="00D572A8">
        <w:rPr>
          <w:b/>
          <w:szCs w:val="20"/>
        </w:rPr>
        <w:t>Dica</w:t>
      </w:r>
      <w:r>
        <w:t xml:space="preserve">: você pode digitar c? para listar apenas os comandos que começam com a letra "C".) </w:t>
      </w:r>
    </w:p>
    <w:p w14:paraId="03CF4A48" w14:textId="60C32E01" w:rsidR="50793632" w:rsidRDefault="002E6DBD" w:rsidP="00F93B1A">
      <w:pPr>
        <w:pStyle w:val="AnswerLineL50"/>
        <w:rPr>
          <w:rStyle w:val="AnswerGray"/>
          <w:color w:val="FF0000"/>
        </w:rPr>
      </w:pPr>
      <w:r>
        <w:rPr>
          <w:color w:val="FF0000"/>
        </w:rPr>
        <w:t>Resposta: 5 comandos (</w:t>
      </w:r>
      <w:r w:rsidR="00F93B1A">
        <w:rPr>
          <w:color w:val="FF0000"/>
        </w:rPr>
        <w:t xml:space="preserve"> </w:t>
      </w:r>
      <w:r w:rsidR="00F93B1A" w:rsidRPr="00F93B1A">
        <w:rPr>
          <w:rStyle w:val="AnswerGray"/>
          <w:color w:val="FF0000"/>
        </w:rPr>
        <w:t>clear  clock  configure  connect  copy )</w:t>
      </w:r>
    </w:p>
    <w:p w14:paraId="3AC8BBE6" w14:textId="77777777" w:rsidR="00F93B1A" w:rsidRPr="00F93B1A" w:rsidRDefault="00F93B1A" w:rsidP="00F93B1A">
      <w:pPr>
        <w:pStyle w:val="BodyTextL50"/>
      </w:pPr>
    </w:p>
    <w:p w14:paraId="1A97BCC3" w14:textId="77777777" w:rsidR="003D4AA7" w:rsidRDefault="003D4AA7" w:rsidP="009B5794">
      <w:pPr>
        <w:pStyle w:val="Ttulo3"/>
      </w:pPr>
      <w:r>
        <w:t>Entre no modo de configuração global</w:t>
      </w:r>
    </w:p>
    <w:p w14:paraId="53DF6979" w14:textId="77777777" w:rsidR="003D4AA7" w:rsidRDefault="003D4AA7" w:rsidP="00066621">
      <w:pPr>
        <w:pStyle w:val="SubStepAlpha"/>
        <w:numPr>
          <w:ilvl w:val="0"/>
          <w:numId w:val="26"/>
        </w:numPr>
      </w:pPr>
      <w:r>
        <w:t xml:space="preserve">No modo Exec privilegiado, um dos comando que começa com a letra "C" é </w:t>
      </w:r>
      <w:r w:rsidRPr="00066621">
        <w:rPr>
          <w:b/>
        </w:rPr>
        <w:t>configure</w:t>
      </w:r>
      <w:r>
        <w:t>. Digite o nome completo do comando ou parte dele que seja suficiente para que seja único. Pressione a tecla &lt;</w:t>
      </w:r>
      <w:r w:rsidRPr="00066621">
        <w:rPr>
          <w:b/>
        </w:rPr>
        <w:t>Tab</w:t>
      </w:r>
      <w:r>
        <w:t>&gt; para escolher o comando e aperte ENTER.</w:t>
      </w:r>
    </w:p>
    <w:p w14:paraId="61398EFC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</w:p>
    <w:p w14:paraId="6D356DCD" w14:textId="77777777" w:rsidR="00B83D6C" w:rsidRPr="00EF7FE8" w:rsidRDefault="00B83D6C" w:rsidP="00B83D6C">
      <w:pPr>
        <w:pStyle w:val="Ttulo4"/>
      </w:pPr>
      <w:r>
        <w:t>Pergunta:</w:t>
      </w:r>
    </w:p>
    <w:p w14:paraId="3AEC7F36" w14:textId="6E97AFA0" w:rsidR="003D4AA7" w:rsidRDefault="003D4AA7" w:rsidP="001E7B3E">
      <w:pPr>
        <w:pStyle w:val="BodyTextL50"/>
        <w:spacing w:before="0"/>
      </w:pPr>
      <w:r>
        <w:t xml:space="preserve">Qual é a mensagem exibida? </w:t>
      </w:r>
    </w:p>
    <w:p w14:paraId="4C397BA5" w14:textId="1F4A25F7" w:rsidR="00977AD4" w:rsidRPr="00977AD4" w:rsidRDefault="00977AD4" w:rsidP="001E7B3E">
      <w:pPr>
        <w:pStyle w:val="BodyTextL50"/>
        <w:spacing w:before="0"/>
        <w:rPr>
          <w:b/>
          <w:bCs/>
          <w:i/>
          <w:iCs/>
          <w:color w:val="FF0000"/>
        </w:rPr>
      </w:pPr>
      <w:r w:rsidRPr="00977AD4">
        <w:rPr>
          <w:b/>
          <w:bCs/>
          <w:i/>
          <w:iCs/>
          <w:color w:val="FF0000"/>
        </w:rPr>
        <w:lastRenderedPageBreak/>
        <w:t>Configuring from terminal, memory, or network [terminal]?</w:t>
      </w:r>
    </w:p>
    <w:p w14:paraId="43313D24" w14:textId="77777777" w:rsidR="00B83D6C" w:rsidRPr="00EF7FE8" w:rsidRDefault="00B83D6C" w:rsidP="00B83D6C">
      <w:pPr>
        <w:pStyle w:val="AnswerLineL50"/>
      </w:pPr>
      <w:r w:rsidRPr="50793632">
        <w:t>Digite suas respostas aqui.</w:t>
      </w:r>
    </w:p>
    <w:p w14:paraId="0890299E" w14:textId="45EBA483" w:rsidR="50793632" w:rsidRDefault="50793632" w:rsidP="50793632">
      <w:pPr>
        <w:spacing w:line="250" w:lineRule="auto"/>
        <w:ind w:left="715"/>
        <w:rPr>
          <w:rStyle w:val="AnswerGray"/>
        </w:rPr>
      </w:pPr>
    </w:p>
    <w:p w14:paraId="6DE0D170" w14:textId="77777777" w:rsidR="003D4AA7" w:rsidRDefault="003D4AA7" w:rsidP="00066621">
      <w:pPr>
        <w:pStyle w:val="SubStepAlpha"/>
      </w:pPr>
      <w:r>
        <w:t xml:space="preserve">Pressione Enter para aceitar o parâmetro padrão entre colchetes </w:t>
      </w:r>
      <w:r w:rsidRPr="00EF7FE8">
        <w:rPr>
          <w:b/>
        </w:rPr>
        <w:t>[terminal]</w:t>
      </w:r>
      <w:r>
        <w:t xml:space="preserve">. </w:t>
      </w:r>
    </w:p>
    <w:p w14:paraId="7F33AB28" w14:textId="77777777" w:rsidR="00B83D6C" w:rsidRPr="00EF7FE8" w:rsidRDefault="00981CFC" w:rsidP="00B83D6C">
      <w:pPr>
        <w:pStyle w:val="Ttulo4"/>
      </w:pPr>
      <w:r>
        <w:t>Pergunta:</w:t>
      </w:r>
    </w:p>
    <w:p w14:paraId="65E171B5" w14:textId="77777777"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</w:rPr>
        <w:t>Como o prompt muda?</w:t>
      </w:r>
    </w:p>
    <w:p w14:paraId="2C6BBEB3" w14:textId="4BBE17F1" w:rsidR="00B83D6C" w:rsidRDefault="00044A7F" w:rsidP="00B83D6C">
      <w:pPr>
        <w:pStyle w:val="AnswerLineL50"/>
      </w:pPr>
      <w:r>
        <w:rPr>
          <w:color w:val="FF0000"/>
        </w:rPr>
        <w:t xml:space="preserve">Resposta: muda para </w:t>
      </w:r>
      <w:r w:rsidR="00946EFF" w:rsidRPr="00946EFF">
        <w:rPr>
          <w:color w:val="FF0000"/>
        </w:rPr>
        <w:t>S1(config)#</w:t>
      </w:r>
    </w:p>
    <w:p w14:paraId="305E7FBE" w14:textId="28BF963C" w:rsidR="50793632" w:rsidRDefault="50793632" w:rsidP="50793632">
      <w:pPr>
        <w:ind w:left="730" w:right="14"/>
        <w:rPr>
          <w:rStyle w:val="AnswerGray"/>
          <w:rFonts w:ascii="Courier New" w:hAnsi="Courier New"/>
        </w:rPr>
      </w:pPr>
    </w:p>
    <w:p w14:paraId="6F126A12" w14:textId="77777777" w:rsidR="003D4AA7" w:rsidRPr="00EF7FE8" w:rsidRDefault="003D4AA7" w:rsidP="00066621">
      <w:pPr>
        <w:pStyle w:val="SubStepAlpha"/>
      </w:pPr>
      <w:r>
        <w:t xml:space="preserve">Isso é chamado de modo de configuração global. Este modo será mais explorado nas próximas atividades e em laboratórios. Por enquanto, volte para o modo EXEC privilegiado digitando </w:t>
      </w:r>
      <w:r w:rsidRPr="00EF7FE8">
        <w:rPr>
          <w:b/>
        </w:rPr>
        <w:t>end</w:t>
      </w:r>
      <w:r>
        <w:t xml:space="preserve">, </w:t>
      </w:r>
      <w:r w:rsidRPr="00EF7FE8">
        <w:rPr>
          <w:b/>
        </w:rPr>
        <w:t>exit</w:t>
      </w:r>
      <w:r>
        <w:t xml:space="preserve"> ou </w:t>
      </w:r>
      <w:r w:rsidRPr="00EF7FE8">
        <w:rPr>
          <w:b/>
        </w:rPr>
        <w:t>Ctrl-Z</w:t>
      </w:r>
      <w:r>
        <w:t xml:space="preserve">. </w:t>
      </w:r>
    </w:p>
    <w:p w14:paraId="7830D8A4" w14:textId="77777777" w:rsidR="003D4AA7" w:rsidRDefault="003D4AA7" w:rsidP="003D4AA7">
      <w:pPr>
        <w:pStyle w:val="CMD"/>
      </w:pPr>
      <w:r>
        <w:t xml:space="preserve">S1(config)# </w:t>
      </w:r>
      <w:r w:rsidRPr="00EF7FE8">
        <w:rPr>
          <w:b/>
        </w:rPr>
        <w:t>exit</w:t>
      </w:r>
    </w:p>
    <w:p w14:paraId="2DEB905E" w14:textId="77777777" w:rsidR="003D4AA7" w:rsidRDefault="003D4AA7" w:rsidP="003D4AA7">
      <w:pPr>
        <w:pStyle w:val="CMD"/>
      </w:pPr>
      <w:r>
        <w:t>S1#</w:t>
      </w:r>
    </w:p>
    <w:p w14:paraId="060FC931" w14:textId="77777777" w:rsidR="003D4AA7" w:rsidRDefault="003A2CB3" w:rsidP="00B83D6C">
      <w:pPr>
        <w:pStyle w:val="Ttulo2"/>
      </w:pPr>
      <w:r>
        <w:t>Ajustar o Relógio.</w:t>
      </w:r>
    </w:p>
    <w:p w14:paraId="76417B24" w14:textId="77777777" w:rsidR="003D4AA7" w:rsidRPr="00B83D6C" w:rsidRDefault="003D4AA7" w:rsidP="00B83D6C">
      <w:pPr>
        <w:pStyle w:val="Ttulo3"/>
        <w:numPr>
          <w:ilvl w:val="2"/>
          <w:numId w:val="18"/>
        </w:numPr>
        <w:rPr>
          <w:rFonts w:eastAsia="Arial"/>
        </w:rPr>
      </w:pPr>
      <w:r>
        <w:t xml:space="preserve">Usar o comando clock. </w:t>
      </w:r>
    </w:p>
    <w:p w14:paraId="0899DE23" w14:textId="77777777" w:rsidR="003D4AA7" w:rsidRDefault="003D4AA7" w:rsidP="00066621">
      <w:pPr>
        <w:pStyle w:val="SubStepAlpha"/>
        <w:numPr>
          <w:ilvl w:val="0"/>
          <w:numId w:val="27"/>
        </w:numPr>
      </w:pPr>
      <w:r>
        <w:t xml:space="preserve">Use o comando </w:t>
      </w:r>
      <w:r w:rsidRPr="00066621">
        <w:rPr>
          <w:b/>
        </w:rPr>
        <w:t>clock</w:t>
      </w:r>
      <w:r>
        <w:t xml:space="preserve"> para explorar ainda mais a Ajuda e a sintaxe do comando. Digite </w:t>
      </w:r>
      <w:r>
        <w:rPr>
          <w:b/>
        </w:rPr>
        <w:t>show clock</w:t>
      </w:r>
      <w:r>
        <w:t xml:space="preserve"> no prompt EXEC privilegiado. </w:t>
      </w:r>
    </w:p>
    <w:p w14:paraId="138629A4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>show clock</w:t>
      </w:r>
    </w:p>
    <w:p w14:paraId="66EFC009" w14:textId="77777777" w:rsidR="00B83D6C" w:rsidRPr="00F0159E" w:rsidRDefault="00B83D6C" w:rsidP="00B83D6C">
      <w:pPr>
        <w:pStyle w:val="Ttulo4"/>
        <w:rPr>
          <w:rFonts w:eastAsia="Arial" w:cs="Arial"/>
        </w:rPr>
      </w:pPr>
      <w:r>
        <w:t>Pergunta:</w:t>
      </w:r>
    </w:p>
    <w:p w14:paraId="5D761AE7" w14:textId="6773C485" w:rsidR="00610D36" w:rsidRDefault="003D4AA7" w:rsidP="00610D36">
      <w:pPr>
        <w:pStyle w:val="BodyTextL50"/>
        <w:spacing w:before="0"/>
      </w:pPr>
      <w:r>
        <w:t>Que informações são exibidas? Qual ano é exibido?</w:t>
      </w:r>
    </w:p>
    <w:p w14:paraId="55FA5D17" w14:textId="5235726E" w:rsidR="00610D36" w:rsidRPr="00610D36" w:rsidRDefault="00610D36" w:rsidP="00610D36">
      <w:pPr>
        <w:pStyle w:val="BodyTextL50"/>
        <w:spacing w:before="0"/>
        <w:rPr>
          <w:b/>
          <w:bCs/>
          <w:i/>
          <w:iCs/>
          <w:color w:val="FF0000"/>
        </w:rPr>
      </w:pPr>
      <w:r w:rsidRPr="00610D36">
        <w:rPr>
          <w:b/>
          <w:bCs/>
          <w:i/>
          <w:iCs/>
          <w:color w:val="FF0000"/>
        </w:rPr>
        <w:t xml:space="preserve">Resposta: </w:t>
      </w:r>
      <w:r w:rsidRPr="00610D36">
        <w:rPr>
          <w:b/>
          <w:bCs/>
          <w:i/>
          <w:iCs/>
          <w:color w:val="FF0000"/>
        </w:rPr>
        <w:t>*2:9:45.153 UTC Mon Mar 1 1993</w:t>
      </w:r>
    </w:p>
    <w:p w14:paraId="2937DFCA" w14:textId="77777777" w:rsidR="00610D36" w:rsidRPr="00610D36" w:rsidRDefault="00610D36" w:rsidP="00610D36">
      <w:pPr>
        <w:pStyle w:val="BodyTextL50"/>
        <w:spacing w:before="0"/>
        <w:rPr>
          <w:rStyle w:val="AnswerGray"/>
          <w:b w:val="0"/>
          <w:color w:val="FF0000"/>
          <w:shd w:val="clear" w:color="auto" w:fill="auto"/>
        </w:rPr>
      </w:pPr>
    </w:p>
    <w:p w14:paraId="44A01631" w14:textId="77777777" w:rsidR="003D4AA7" w:rsidRDefault="003D4AA7" w:rsidP="007B488D">
      <w:pPr>
        <w:pStyle w:val="SubStepAlpha"/>
      </w:pPr>
      <w:r>
        <w:t xml:space="preserve">Use a ajuda sensível ao contexto e o comando </w:t>
      </w:r>
      <w:r w:rsidRPr="00F0159E">
        <w:rPr>
          <w:b/>
        </w:rPr>
        <w:t>clock</w:t>
      </w:r>
      <w:r>
        <w:t xml:space="preserve"> para definir a hora no comutador para a hora atual. Digite o comando </w:t>
      </w:r>
      <w:r w:rsidRPr="00F0159E">
        <w:rPr>
          <w:b/>
        </w:rPr>
        <w:t xml:space="preserve">clock </w:t>
      </w:r>
      <w:r>
        <w:t xml:space="preserve">e pressione ENTER. </w:t>
      </w:r>
    </w:p>
    <w:p w14:paraId="238985D0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clock&lt;ENTER&gt;</w:t>
      </w:r>
    </w:p>
    <w:p w14:paraId="6A58736D" w14:textId="77777777" w:rsidR="00EA1447" w:rsidRPr="00F0159E" w:rsidRDefault="00EA1447" w:rsidP="00EA1447">
      <w:pPr>
        <w:pStyle w:val="Ttulo4"/>
        <w:rPr>
          <w:rFonts w:eastAsia="Arial" w:cs="Arial"/>
        </w:rPr>
      </w:pPr>
      <w:r>
        <w:t>Pergunta</w:t>
      </w:r>
    </w:p>
    <w:p w14:paraId="15124F0E" w14:textId="77777777"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 informações são exibidas?</w:t>
      </w:r>
    </w:p>
    <w:p w14:paraId="759D929D" w14:textId="2C264E8C" w:rsidR="50793632" w:rsidRDefault="000E68AC" w:rsidP="000E68AC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0E68AC">
        <w:rPr>
          <w:b/>
          <w:bCs/>
          <w:i/>
          <w:iCs/>
          <w:color w:val="FF0000"/>
        </w:rPr>
        <w:t>Resposta: % Incomplete command.</w:t>
      </w:r>
    </w:p>
    <w:p w14:paraId="54A00A1B" w14:textId="77777777" w:rsidR="000E68AC" w:rsidRPr="000E68AC" w:rsidRDefault="000E68AC" w:rsidP="000E68AC">
      <w:pPr>
        <w:spacing w:before="0" w:after="110" w:line="253" w:lineRule="auto"/>
        <w:ind w:left="730" w:right="14" w:hanging="10"/>
        <w:jc w:val="both"/>
        <w:rPr>
          <w:rStyle w:val="AnswerGray"/>
          <w:bCs/>
          <w:i/>
          <w:iCs/>
          <w:color w:val="FF0000"/>
          <w:sz w:val="22"/>
          <w:shd w:val="clear" w:color="auto" w:fill="auto"/>
        </w:rPr>
      </w:pPr>
    </w:p>
    <w:p w14:paraId="04D8A8DC" w14:textId="77777777" w:rsidR="003D4AA7" w:rsidRDefault="003D4AA7" w:rsidP="007B488D">
      <w:pPr>
        <w:pStyle w:val="SubStepAlpha"/>
      </w:pPr>
      <w:r>
        <w:t xml:space="preserve">A mensagem “% Incomplete command” é exibida pelo IOS. Isso indica que o comando </w:t>
      </w:r>
      <w:r w:rsidRPr="00F0159E">
        <w:rPr>
          <w:b/>
        </w:rPr>
        <w:t>clock</w:t>
      </w:r>
      <w:r>
        <w:t xml:space="preserve"> precisa de mais parâmetros. Sempre que houver a necessidade de mais informações, você poderá obter ajuda ao digitar um espaço depois do comando e antes do ponto de interrogação (?). </w:t>
      </w:r>
    </w:p>
    <w:p w14:paraId="6EC3BAFE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 ?</w:t>
      </w:r>
    </w:p>
    <w:p w14:paraId="32205521" w14:textId="77777777" w:rsidR="00EA1447" w:rsidRDefault="00EA1447" w:rsidP="00EA1447">
      <w:pPr>
        <w:pStyle w:val="Ttulo4"/>
        <w:rPr>
          <w:rFonts w:eastAsia="Arial"/>
        </w:rPr>
      </w:pPr>
      <w:r>
        <w:t>Pergunta:</w:t>
      </w:r>
    </w:p>
    <w:p w14:paraId="35E86146" w14:textId="7E7D352B" w:rsidR="50793632" w:rsidRDefault="00EA1447" w:rsidP="000E68AC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 informações são exibidas?</w:t>
      </w:r>
    </w:p>
    <w:p w14:paraId="4C318C5E" w14:textId="77777777" w:rsidR="00A302FD" w:rsidRPr="00807417" w:rsidRDefault="00A302FD" w:rsidP="00A302FD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807417">
        <w:rPr>
          <w:b/>
          <w:bCs/>
          <w:i/>
          <w:iCs/>
          <w:color w:val="FF0000"/>
        </w:rPr>
        <w:t>Resposta: Set the time and date</w:t>
      </w:r>
    </w:p>
    <w:p w14:paraId="42ECC4BF" w14:textId="77777777" w:rsidR="000E68AC" w:rsidRPr="000E68AC" w:rsidRDefault="000E68AC" w:rsidP="000E68AC">
      <w:pPr>
        <w:spacing w:before="0" w:after="110" w:line="253" w:lineRule="auto"/>
        <w:ind w:left="730" w:right="14" w:hanging="10"/>
        <w:jc w:val="both"/>
        <w:rPr>
          <w:rStyle w:val="AnswerGray"/>
          <w:rFonts w:eastAsia="Arial" w:cs="Arial"/>
          <w:b w:val="0"/>
          <w:color w:val="000000"/>
          <w:shd w:val="clear" w:color="auto" w:fill="auto"/>
        </w:rPr>
      </w:pPr>
    </w:p>
    <w:p w14:paraId="4D1112C5" w14:textId="77777777" w:rsidR="003D4AA7" w:rsidRDefault="003D4AA7" w:rsidP="007B488D">
      <w:pPr>
        <w:pStyle w:val="SubStepAlpha"/>
      </w:pPr>
      <w:r>
        <w:t xml:space="preserve">Acerte o relógio usando o comando </w:t>
      </w:r>
      <w:r w:rsidRPr="00F0159E">
        <w:rPr>
          <w:b/>
        </w:rPr>
        <w:t>clock set</w:t>
      </w:r>
      <w:r>
        <w:t>. Prossiga com o comando, executando uma etapa de cada vez.</w:t>
      </w:r>
    </w:p>
    <w:p w14:paraId="5A7BFB65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>
        <w:rPr>
          <w:b/>
        </w:rPr>
        <w:t>clock set ?</w:t>
      </w:r>
    </w:p>
    <w:p w14:paraId="43272D8C" w14:textId="77777777" w:rsidR="00EA1447" w:rsidRPr="00F0159E" w:rsidRDefault="00EA1447" w:rsidP="00EA1447">
      <w:pPr>
        <w:pStyle w:val="Ttulo4"/>
        <w:rPr>
          <w:rFonts w:eastAsia="Arial" w:cs="Arial"/>
        </w:rPr>
      </w:pPr>
      <w:r>
        <w:t>Perguntas:</w:t>
      </w:r>
    </w:p>
    <w:p w14:paraId="4F718309" w14:textId="77777777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Quais informações estão sendo solicitadas?</w:t>
      </w:r>
    </w:p>
    <w:p w14:paraId="58A3A51B" w14:textId="739DD28E" w:rsidR="00807417" w:rsidRPr="00E0086B" w:rsidRDefault="00E0086B" w:rsidP="003D4AA7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E0086B">
        <w:rPr>
          <w:b/>
          <w:bCs/>
          <w:i/>
          <w:iCs/>
          <w:color w:val="FF0000"/>
        </w:rPr>
        <w:t xml:space="preserve">Resposta: </w:t>
      </w:r>
      <w:r w:rsidRPr="00E0086B">
        <w:rPr>
          <w:b/>
          <w:bCs/>
          <w:i/>
          <w:iCs/>
          <w:color w:val="FF0000"/>
        </w:rPr>
        <w:t>hh:mm:ss Current Time</w:t>
      </w:r>
    </w:p>
    <w:p w14:paraId="486F73C6" w14:textId="09B0A481"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lastRenderedPageBreak/>
        <w:t xml:space="preserve">O que é exibido se apenas o comando </w:t>
      </w:r>
      <w:r w:rsidRPr="00F0159E">
        <w:rPr>
          <w:b/>
          <w:color w:val="000000"/>
          <w:sz w:val="20"/>
        </w:rPr>
        <w:t>clock set</w:t>
      </w:r>
      <w:r>
        <w:rPr>
          <w:color w:val="000000"/>
          <w:sz w:val="20"/>
        </w:rPr>
        <w:t xml:space="preserve"> for inserido e nenhuma solicitação de ajuda for feita com o uso do ponto de interrogação?</w:t>
      </w:r>
    </w:p>
    <w:p w14:paraId="2A75B990" w14:textId="77777777" w:rsidR="00E0086B" w:rsidRDefault="00E0086B" w:rsidP="00E0086B">
      <w:pPr>
        <w:spacing w:before="0" w:after="110" w:line="253" w:lineRule="auto"/>
        <w:ind w:left="730" w:right="14" w:hanging="10"/>
        <w:jc w:val="both"/>
        <w:rPr>
          <w:b/>
          <w:bCs/>
          <w:i/>
          <w:iCs/>
          <w:color w:val="FF0000"/>
        </w:rPr>
      </w:pPr>
      <w:r w:rsidRPr="000E68AC">
        <w:rPr>
          <w:b/>
          <w:bCs/>
          <w:i/>
          <w:iCs/>
          <w:color w:val="FF0000"/>
        </w:rPr>
        <w:t>Resposta: % Incomplete command.</w:t>
      </w:r>
    </w:p>
    <w:p w14:paraId="77932093" w14:textId="464A5C88" w:rsidR="50793632" w:rsidRDefault="50793632" w:rsidP="50793632">
      <w:pPr>
        <w:spacing w:before="0" w:after="110" w:line="253" w:lineRule="auto"/>
        <w:ind w:left="730" w:right="14" w:hanging="10"/>
        <w:jc w:val="both"/>
        <w:rPr>
          <w:rStyle w:val="AnswerGray"/>
        </w:rPr>
      </w:pPr>
    </w:p>
    <w:p w14:paraId="6B0E23E5" w14:textId="77777777" w:rsidR="003D4AA7" w:rsidRDefault="003D4AA7" w:rsidP="007B488D">
      <w:pPr>
        <w:pStyle w:val="SubStepAlpha"/>
      </w:pPr>
      <w:r>
        <w:t xml:space="preserve">Com base nas informações solicitadas pelo comando </w:t>
      </w:r>
      <w:r>
        <w:rPr>
          <w:b/>
        </w:rPr>
        <w:t>clock set ?</w:t>
      </w:r>
      <w:r>
        <w:t>, insira a hora 3:00 p.m. usando o formato de 24 horas (15:00:00). Verifique se há necessidade de mais parâmetros.</w:t>
      </w:r>
    </w:p>
    <w:p w14:paraId="026919AB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>
        <w:t xml:space="preserve">S1# </w:t>
      </w:r>
      <w:r>
        <w:rPr>
          <w:b/>
        </w:rPr>
        <w:t>clock set 15:00:00 ?</w:t>
      </w:r>
      <w:r>
        <w:t xml:space="preserve"> </w:t>
      </w:r>
    </w:p>
    <w:p w14:paraId="14AE28D3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A saída retorna a solicitação para mais informações: </w:t>
      </w:r>
    </w:p>
    <w:p w14:paraId="48FC94EE" w14:textId="77777777" w:rsidR="003D4AA7" w:rsidRPr="00EA1447" w:rsidRDefault="003D4AA7" w:rsidP="00EA1447">
      <w:pPr>
        <w:pStyle w:val="CMDOutput"/>
      </w:pPr>
      <w:r>
        <w:t xml:space="preserve">&lt;1-31&gt; Day of the month </w:t>
      </w:r>
    </w:p>
    <w:p w14:paraId="7F00C452" w14:textId="77777777" w:rsidR="003D4AA7" w:rsidRDefault="003D4AA7" w:rsidP="00EA1447">
      <w:pPr>
        <w:pStyle w:val="CMDOutput"/>
      </w:pPr>
      <w:r>
        <w:t xml:space="preserve">MONTH Month of the year </w:t>
      </w:r>
    </w:p>
    <w:p w14:paraId="151AC110" w14:textId="77777777" w:rsidR="003D4AA7" w:rsidRPr="00F0159E" w:rsidRDefault="003D4AA7" w:rsidP="007B488D">
      <w:pPr>
        <w:pStyle w:val="SubStepAlpha"/>
      </w:pPr>
      <w:r>
        <w:t xml:space="preserve">Tente ajustar a data para 31/01/2035, com o formato solicitado Pode ser necessário solicitar ajuda adicional usando a ajuda sensível ao contexto para concluir o processo. Quando terminar, envie o comando </w:t>
      </w:r>
      <w:r w:rsidRPr="00F0159E">
        <w:rPr>
          <w:b/>
        </w:rPr>
        <w:t xml:space="preserve">show clock </w:t>
      </w:r>
      <w:r>
        <w:t xml:space="preserve">para exibir a configuração do relógio. A saída resultante do comando deverá ser exibida como: </w:t>
      </w:r>
    </w:p>
    <w:p w14:paraId="4E29D3C1" w14:textId="77777777" w:rsidR="003D4AA7" w:rsidRPr="00F0159E" w:rsidRDefault="003D4AA7" w:rsidP="00EA1447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 xml:space="preserve">show clock </w:t>
      </w:r>
    </w:p>
    <w:p w14:paraId="1B9558E9" w14:textId="77777777" w:rsidR="003D4AA7" w:rsidRDefault="00AD2C62" w:rsidP="00EA1447">
      <w:pPr>
        <w:pStyle w:val="CMDOutput"/>
      </w:pPr>
      <w:r>
        <w:t>*15:0:4.869 UTC Tue Jan 31 2035</w:t>
      </w:r>
    </w:p>
    <w:p w14:paraId="46D7979A" w14:textId="77777777" w:rsidR="003D4AA7" w:rsidRDefault="003D4AA7" w:rsidP="007B488D">
      <w:pPr>
        <w:pStyle w:val="SubStepAlpha"/>
      </w:pPr>
      <w:r>
        <w:t xml:space="preserve">Caso você não tenha sido bem-sucedido, tente o seguinte comando para gerar a saída acima: </w:t>
      </w:r>
    </w:p>
    <w:p w14:paraId="0A3ED34D" w14:textId="77777777" w:rsidR="003D4AA7" w:rsidRDefault="003D4AA7" w:rsidP="00EA1447">
      <w:pPr>
        <w:pStyle w:val="CMD"/>
      </w:pPr>
      <w:r>
        <w:t xml:space="preserve">S1# </w:t>
      </w:r>
      <w:r w:rsidRPr="00EA1447">
        <w:rPr>
          <w:b/>
        </w:rPr>
        <w:t xml:space="preserve">clock set 15:00:00 31 Jan 2035 </w:t>
      </w:r>
    </w:p>
    <w:p w14:paraId="66E8A520" w14:textId="77777777" w:rsidR="003D4AA7" w:rsidRPr="00F0159E" w:rsidRDefault="003D4AA7" w:rsidP="007B488D">
      <w:pPr>
        <w:pStyle w:val="Ttulo3"/>
        <w:numPr>
          <w:ilvl w:val="0"/>
          <w:numId w:val="0"/>
        </w:numPr>
        <w:rPr>
          <w:rFonts w:eastAsia="Arial"/>
          <w:sz w:val="20"/>
        </w:rPr>
      </w:pPr>
      <w:r>
        <w:t xml:space="preserve">Etapa 2: explore mensagens de comando adicionais. </w:t>
      </w:r>
    </w:p>
    <w:p w14:paraId="337CB98B" w14:textId="77777777" w:rsidR="003D4AA7" w:rsidRPr="00A572DC" w:rsidRDefault="003D4AA7" w:rsidP="00066621">
      <w:pPr>
        <w:pStyle w:val="SubStepAlpha"/>
        <w:numPr>
          <w:ilvl w:val="0"/>
          <w:numId w:val="28"/>
        </w:numPr>
      </w:pPr>
      <w:r>
        <w:t xml:space="preserve">O IOS fornece várias saídas para comandos incorretos ou incompletos. Continue usando o comando </w:t>
      </w:r>
      <w:r w:rsidRPr="00066621">
        <w:rPr>
          <w:b/>
        </w:rPr>
        <w:t>clock</w:t>
      </w:r>
      <w:r>
        <w:t xml:space="preserve"> para explorar as mensagens adicionais, que podem ser encontradas à medida que você aprende a usar o IOS. </w:t>
      </w:r>
    </w:p>
    <w:p w14:paraId="6B0A474E" w14:textId="77777777" w:rsidR="003D4AA7" w:rsidRDefault="003D4AA7" w:rsidP="007B488D">
      <w:pPr>
        <w:pStyle w:val="SubStepAlpha"/>
      </w:pPr>
      <w:r>
        <w:t>Emita os seguintes comandos e registre as mensagens:</w:t>
      </w:r>
    </w:p>
    <w:p w14:paraId="7E821B68" w14:textId="77777777" w:rsidR="003D4AA7" w:rsidRDefault="003D4AA7" w:rsidP="00EA1447">
      <w:pPr>
        <w:pStyle w:val="CMD"/>
        <w:rPr>
          <w:b/>
        </w:rPr>
      </w:pPr>
      <w:r>
        <w:t>S1# cl&lt;tab&gt;</w:t>
      </w:r>
    </w:p>
    <w:p w14:paraId="21B22327" w14:textId="77777777" w:rsidR="00BF065F" w:rsidRDefault="00BF065F" w:rsidP="00BF065F">
      <w:pPr>
        <w:pStyle w:val="Ttulo4"/>
      </w:pPr>
      <w:r>
        <w:t>Perguntas:</w:t>
      </w:r>
    </w:p>
    <w:p w14:paraId="43ADE1FF" w14:textId="77777777" w:rsidR="003D4AA7" w:rsidRDefault="00EA1447" w:rsidP="001E7B3E">
      <w:pPr>
        <w:pStyle w:val="BodyTextL50"/>
        <w:spacing w:before="0"/>
      </w:pPr>
      <w:r>
        <w:t>Que informações foram exibidas?</w:t>
      </w:r>
    </w:p>
    <w:p w14:paraId="25657D77" w14:textId="5B42877F" w:rsidR="50793632" w:rsidRDefault="000B7F3D" w:rsidP="50793632">
      <w:pPr>
        <w:pStyle w:val="BodyTextL50"/>
        <w:rPr>
          <w:b/>
          <w:bCs/>
          <w:color w:val="FF0000"/>
        </w:rPr>
      </w:pPr>
      <w:r w:rsidRPr="000B7F3D">
        <w:rPr>
          <w:b/>
          <w:bCs/>
          <w:color w:val="FF0000"/>
        </w:rPr>
        <w:t>% Ambiguous command: "cl"</w:t>
      </w:r>
      <w:r>
        <w:rPr>
          <w:b/>
          <w:bCs/>
          <w:color w:val="FF0000"/>
        </w:rPr>
        <w:t>9</w:t>
      </w:r>
    </w:p>
    <w:p w14:paraId="280A48C2" w14:textId="77777777" w:rsidR="000B7F3D" w:rsidRPr="000B7F3D" w:rsidRDefault="000B7F3D" w:rsidP="50793632">
      <w:pPr>
        <w:pStyle w:val="BodyTextL50"/>
        <w:rPr>
          <w:rStyle w:val="AnswerGray"/>
          <w:rFonts w:ascii="Courier New" w:hAnsi="Courier New"/>
          <w:b w:val="0"/>
          <w:bCs/>
          <w:color w:val="FF0000"/>
        </w:rPr>
      </w:pPr>
    </w:p>
    <w:p w14:paraId="1E184024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r w:rsidRPr="00F0159E">
        <w:rPr>
          <w:rFonts w:ascii="Courier New" w:hAnsi="Courier New"/>
          <w:b/>
          <w:color w:val="000000"/>
          <w:sz w:val="20"/>
        </w:rPr>
        <w:t xml:space="preserve">clock </w:t>
      </w:r>
    </w:p>
    <w:p w14:paraId="2F99FA44" w14:textId="77777777" w:rsidR="00BF065F" w:rsidRDefault="00BF065F" w:rsidP="00BF065F">
      <w:pPr>
        <w:pStyle w:val="Ttulo4"/>
      </w:pPr>
      <w:r>
        <w:t>Pergunta:</w:t>
      </w:r>
    </w:p>
    <w:p w14:paraId="720EDEB4" w14:textId="77777777"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Que informações foram exibidas?</w:t>
      </w:r>
    </w:p>
    <w:p w14:paraId="26104439" w14:textId="589D221B" w:rsidR="50793632" w:rsidRPr="000B7F3D" w:rsidRDefault="000B7F3D" w:rsidP="000B7F3D">
      <w:pPr>
        <w:pStyle w:val="NormalWeb"/>
        <w:spacing w:before="0" w:beforeAutospacing="0" w:after="0" w:afterAutospacing="0"/>
        <w:ind w:firstLine="720"/>
        <w:rPr>
          <w:rStyle w:val="AnswerGray"/>
          <w:rFonts w:ascii="Times New Roman" w:hAnsi="Times New Roman"/>
          <w:bCs/>
          <w:color w:val="FF0000"/>
          <w:sz w:val="24"/>
          <w:shd w:val="clear" w:color="auto" w:fill="auto"/>
        </w:rPr>
      </w:pPr>
      <w:r w:rsidRPr="000B7F3D">
        <w:rPr>
          <w:b/>
          <w:bCs/>
          <w:color w:val="FF0000"/>
        </w:rPr>
        <w:t>% Incomplete command.</w:t>
      </w:r>
    </w:p>
    <w:p w14:paraId="4E1D6449" w14:textId="77777777" w:rsidR="000B7F3D" w:rsidRDefault="000B7F3D" w:rsidP="50793632">
      <w:pPr>
        <w:pStyle w:val="BodyTextL50"/>
        <w:rPr>
          <w:rStyle w:val="AnswerGray"/>
          <w:rFonts w:ascii="Courier New" w:hAnsi="Courier New"/>
        </w:rPr>
      </w:pPr>
    </w:p>
    <w:p w14:paraId="1376B292" w14:textId="77777777" w:rsidR="003D4AA7" w:rsidRDefault="003D4AA7" w:rsidP="00BF065F">
      <w:pPr>
        <w:pStyle w:val="CMD"/>
      </w:pPr>
      <w:r>
        <w:t xml:space="preserve">S1# </w:t>
      </w:r>
      <w:r w:rsidRPr="00127840">
        <w:rPr>
          <w:b/>
        </w:rPr>
        <w:t xml:space="preserve">clock set 25:00:00 </w:t>
      </w:r>
    </w:p>
    <w:p w14:paraId="2C896E7B" w14:textId="77777777" w:rsidR="00BF065F" w:rsidRDefault="00BF065F" w:rsidP="00BF065F">
      <w:pPr>
        <w:pStyle w:val="Ttulo4"/>
      </w:pPr>
      <w:r>
        <w:t>Pergunta:</w:t>
      </w:r>
    </w:p>
    <w:p w14:paraId="2C3D12D9" w14:textId="77777777" w:rsidR="003D4AA7" w:rsidRDefault="003D4AA7" w:rsidP="001E7B3E">
      <w:pPr>
        <w:pStyle w:val="BodyTextL50"/>
        <w:spacing w:before="0"/>
      </w:pPr>
      <w:r>
        <w:t xml:space="preserve">Que informações foram exibidas? </w:t>
      </w:r>
    </w:p>
    <w:p w14:paraId="71B8CE53" w14:textId="77777777" w:rsidR="00403A6E" w:rsidRPr="00403A6E" w:rsidRDefault="00403A6E" w:rsidP="00403A6E">
      <w:pPr>
        <w:pStyle w:val="BodyTextL50"/>
        <w:rPr>
          <w:b/>
          <w:bCs/>
          <w:color w:val="FF0000"/>
        </w:rPr>
      </w:pPr>
      <w:r w:rsidRPr="00403A6E">
        <w:rPr>
          <w:b/>
          <w:bCs/>
          <w:color w:val="FF0000"/>
        </w:rPr>
        <w:t xml:space="preserve">S1#clock set 25:00:00 </w:t>
      </w:r>
    </w:p>
    <w:p w14:paraId="59D04BF9" w14:textId="05DA2400" w:rsidR="00403A6E" w:rsidRPr="00403A6E" w:rsidRDefault="00403A6E" w:rsidP="00403A6E">
      <w:pPr>
        <w:pStyle w:val="BodyTextL50"/>
        <w:rPr>
          <w:b/>
          <w:bCs/>
          <w:color w:val="FF0000"/>
        </w:rPr>
      </w:pPr>
      <w:r w:rsidRPr="00403A6E">
        <w:rPr>
          <w:b/>
          <w:bCs/>
          <w:color w:val="FF0000"/>
        </w:rPr>
        <w:t xml:space="preserve">             </w:t>
      </w:r>
      <w:r w:rsidR="004760AF">
        <w:rPr>
          <w:b/>
          <w:bCs/>
          <w:color w:val="FF0000"/>
        </w:rPr>
        <w:t xml:space="preserve">          </w:t>
      </w:r>
      <w:r w:rsidRPr="00403A6E">
        <w:rPr>
          <w:b/>
          <w:bCs/>
          <w:color w:val="FF0000"/>
        </w:rPr>
        <w:t>^</w:t>
      </w:r>
    </w:p>
    <w:p w14:paraId="0C0E60CD" w14:textId="1CA3C3F5" w:rsidR="00403A6E" w:rsidRDefault="00403A6E" w:rsidP="00403A6E">
      <w:pPr>
        <w:pStyle w:val="BodyTextL50"/>
        <w:rPr>
          <w:b/>
          <w:bCs/>
          <w:color w:val="FF0000"/>
        </w:rPr>
      </w:pPr>
      <w:r w:rsidRPr="00403A6E">
        <w:rPr>
          <w:b/>
          <w:bCs/>
          <w:color w:val="FF0000"/>
        </w:rPr>
        <w:t>% Invalid input detected at '^' marker.</w:t>
      </w:r>
    </w:p>
    <w:p w14:paraId="51A14B12" w14:textId="793FD86F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215F1E80" w14:textId="5921D7DC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0262F814" w14:textId="29D3D2FC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3E51DE79" w14:textId="77777777" w:rsidR="004760AF" w:rsidRDefault="004760AF" w:rsidP="00403A6E">
      <w:pPr>
        <w:pStyle w:val="BodyTextL50"/>
        <w:rPr>
          <w:rStyle w:val="AnswerGray"/>
          <w:rFonts w:ascii="Courier New" w:hAnsi="Courier New"/>
        </w:rPr>
      </w:pPr>
    </w:p>
    <w:p w14:paraId="0F84F147" w14:textId="77777777" w:rsidR="003D4AA7" w:rsidRDefault="003D4AA7" w:rsidP="00BF065F">
      <w:pPr>
        <w:pStyle w:val="CMD"/>
      </w:pPr>
      <w:r>
        <w:lastRenderedPageBreak/>
        <w:t xml:space="preserve">S1# </w:t>
      </w:r>
      <w:r w:rsidRPr="00BF065F">
        <w:rPr>
          <w:b/>
        </w:rPr>
        <w:t xml:space="preserve">clock set 15:00:00 32 </w:t>
      </w:r>
    </w:p>
    <w:p w14:paraId="6FB8401A" w14:textId="77777777" w:rsidR="00BF065F" w:rsidRDefault="00BF065F" w:rsidP="00BF065F">
      <w:pPr>
        <w:pStyle w:val="Ttulo4"/>
      </w:pPr>
      <w:r>
        <w:t>Pergunta:</w:t>
      </w:r>
    </w:p>
    <w:p w14:paraId="4AEC487C" w14:textId="14E26722" w:rsidR="003D4AA7" w:rsidRDefault="003D4AA7" w:rsidP="001E7B3E">
      <w:pPr>
        <w:pStyle w:val="BodyTextL50"/>
        <w:spacing w:before="0"/>
      </w:pPr>
      <w:r>
        <w:t>Que informações foram exibidas?</w:t>
      </w:r>
    </w:p>
    <w:p w14:paraId="4C9B34A7" w14:textId="77777777" w:rsidR="004760AF" w:rsidRDefault="004760AF" w:rsidP="001E7B3E">
      <w:pPr>
        <w:pStyle w:val="BodyTextL50"/>
        <w:spacing w:before="0"/>
      </w:pPr>
    </w:p>
    <w:p w14:paraId="5DE516CF" w14:textId="77777777" w:rsidR="004760AF" w:rsidRPr="004760AF" w:rsidRDefault="004760AF" w:rsidP="004760AF">
      <w:pPr>
        <w:pStyle w:val="NormalWeb"/>
        <w:spacing w:before="0" w:beforeAutospacing="0" w:after="0" w:afterAutospacing="0"/>
        <w:ind w:left="720"/>
        <w:rPr>
          <w:b/>
          <w:bCs/>
          <w:color w:val="FF0000"/>
        </w:rPr>
      </w:pPr>
      <w:r w:rsidRPr="004760AF">
        <w:rPr>
          <w:b/>
          <w:bCs/>
          <w:color w:val="FF0000"/>
        </w:rPr>
        <w:t xml:space="preserve">S1#clock set 15:00:00 32 </w:t>
      </w:r>
    </w:p>
    <w:p w14:paraId="38A8E98D" w14:textId="146CFC1C" w:rsidR="004760AF" w:rsidRPr="004760AF" w:rsidRDefault="00AF43D8" w:rsidP="00AF43D8">
      <w:pPr>
        <w:pStyle w:val="NormalWeb"/>
        <w:spacing w:before="0" w:beforeAutospacing="0" w:after="0" w:afterAutospacing="0"/>
        <w:ind w:left="2160" w:firstLine="720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="004760AF" w:rsidRPr="004760AF">
        <w:rPr>
          <w:b/>
          <w:bCs/>
          <w:color w:val="FF0000"/>
        </w:rPr>
        <w:t>^</w:t>
      </w:r>
    </w:p>
    <w:p w14:paraId="38FB55A6" w14:textId="4314A4B5" w:rsidR="50793632" w:rsidRPr="004760AF" w:rsidRDefault="004760AF" w:rsidP="004760AF">
      <w:pPr>
        <w:pStyle w:val="CMDOutput"/>
        <w:rPr>
          <w:rStyle w:val="AnswerGray"/>
          <w:rFonts w:ascii="Courier New" w:hAnsi="Courier New"/>
          <w:b w:val="0"/>
          <w:bCs/>
          <w:color w:val="FF0000"/>
        </w:rPr>
      </w:pPr>
      <w:r w:rsidRPr="004760AF">
        <w:rPr>
          <w:b/>
          <w:bCs/>
          <w:color w:val="FF0000"/>
        </w:rPr>
        <w:t>% Invalid input detected at '^' marker.</w:t>
      </w:r>
    </w:p>
    <w:p w14:paraId="28105FF7" w14:textId="77777777" w:rsidR="008174F2" w:rsidRDefault="008174F2" w:rsidP="009B5794">
      <w:pPr>
        <w:pStyle w:val="ConfigWindow"/>
      </w:pPr>
      <w:r>
        <w:t>Fechar janela de configuração</w:t>
      </w:r>
    </w:p>
    <w:p w14:paraId="4C4A6698" w14:textId="77777777" w:rsidR="009B5794" w:rsidRPr="009B5794" w:rsidRDefault="009B5794" w:rsidP="009B5794">
      <w:pPr>
        <w:pStyle w:val="ConfigWindow"/>
      </w:pPr>
      <w:r>
        <w:t>Fim do documento</w:t>
      </w:r>
    </w:p>
    <w:sectPr w:rsidR="009B5794" w:rsidRPr="009B5794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9C5E" w14:textId="77777777" w:rsidR="003C35AD" w:rsidRDefault="003C35AD" w:rsidP="00710659">
      <w:pPr>
        <w:spacing w:after="0" w:line="240" w:lineRule="auto"/>
      </w:pPr>
      <w:r>
        <w:separator/>
      </w:r>
    </w:p>
    <w:p w14:paraId="41C6BA55" w14:textId="77777777" w:rsidR="003C35AD" w:rsidRDefault="003C35AD"/>
  </w:endnote>
  <w:endnote w:type="continuationSeparator" w:id="0">
    <w:p w14:paraId="6417553C" w14:textId="77777777" w:rsidR="003C35AD" w:rsidRDefault="003C35AD" w:rsidP="00710659">
      <w:pPr>
        <w:spacing w:after="0" w:line="240" w:lineRule="auto"/>
      </w:pPr>
      <w:r>
        <w:continuationSeparator/>
      </w:r>
    </w:p>
    <w:p w14:paraId="6E2DD1CF" w14:textId="77777777" w:rsidR="003C35AD" w:rsidRDefault="003C3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3B256A" w:rsidRDefault="003B25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B2F5" w14:textId="52026821" w:rsidR="00926CB2" w:rsidRPr="00882B63" w:rsidRDefault="008E00D5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10D36">
      <w:rPr>
        <w:noProof/>
      </w:rPr>
      <w:t>aa</w:t>
    </w:r>
    <w:r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3359" w14:textId="7ADA48AB" w:rsidR="00882B63" w:rsidRPr="00882B63" w:rsidRDefault="00882B63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610D36">
      <w:rPr>
        <w:noProof/>
      </w:rPr>
      <w:t>aa</w:t>
    </w:r>
    <w:r w:rsidR="007E6402"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8A2C" w14:textId="77777777" w:rsidR="003C35AD" w:rsidRDefault="003C35AD" w:rsidP="00710659">
      <w:pPr>
        <w:spacing w:after="0" w:line="240" w:lineRule="auto"/>
      </w:pPr>
      <w:r>
        <w:separator/>
      </w:r>
    </w:p>
    <w:p w14:paraId="2F98B5B1" w14:textId="77777777" w:rsidR="003C35AD" w:rsidRDefault="003C35AD"/>
  </w:footnote>
  <w:footnote w:type="continuationSeparator" w:id="0">
    <w:p w14:paraId="77863AFD" w14:textId="77777777" w:rsidR="003C35AD" w:rsidRDefault="003C35AD" w:rsidP="00710659">
      <w:pPr>
        <w:spacing w:after="0" w:line="240" w:lineRule="auto"/>
      </w:pPr>
      <w:r>
        <w:continuationSeparator/>
      </w:r>
    </w:p>
    <w:p w14:paraId="7391FC42" w14:textId="77777777" w:rsidR="003C35AD" w:rsidRDefault="003C3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6659" w14:textId="77777777" w:rsidR="003B256A" w:rsidRDefault="003B25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Cargo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073711" w14:textId="77777777" w:rsidR="00926CB2" w:rsidRDefault="00C04FA3" w:rsidP="008402F2">
        <w:pPr>
          <w:pStyle w:val="PageHead"/>
        </w:pPr>
        <w:r>
          <w:t>Packet Tracer - Navegue no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926CB2" w:rsidRDefault="50793632" w:rsidP="006C3FCF">
    <w:pPr>
      <w:ind w:left="-288"/>
    </w:pPr>
    <w:r>
      <w:rPr>
        <w:noProof/>
      </w:rPr>
      <w:drawing>
        <wp:inline distT="0" distB="0" distL="0" distR="0" wp14:anchorId="724785E7" wp14:editId="157D8119">
          <wp:extent cx="2587752" cy="804672"/>
          <wp:effectExtent l="0" t="0" r="3175" b="0"/>
          <wp:docPr id="1523544470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0"/>
  </w:num>
  <w:num w:numId="14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  <w:lvl w:ilvl="0">
        <w:start w:val="1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A7F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440C"/>
    <w:rsid w:val="00075EA9"/>
    <w:rsid w:val="000769CF"/>
    <w:rsid w:val="000805B1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B7F3D"/>
    <w:rsid w:val="000C2118"/>
    <w:rsid w:val="000C6425"/>
    <w:rsid w:val="000C6E6E"/>
    <w:rsid w:val="000C7B7D"/>
    <w:rsid w:val="000D347A"/>
    <w:rsid w:val="000D55B4"/>
    <w:rsid w:val="000E65F0"/>
    <w:rsid w:val="000E68AC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690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474AF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4551"/>
    <w:rsid w:val="002D6C2A"/>
    <w:rsid w:val="002D7A86"/>
    <w:rsid w:val="002E6DBD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35AD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0433"/>
    <w:rsid w:val="00403A6E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0AF"/>
    <w:rsid w:val="00476BA9"/>
    <w:rsid w:val="00481650"/>
    <w:rsid w:val="00486C5A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B3152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4E7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D36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E86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3D95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417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6EFF"/>
    <w:rsid w:val="009476C0"/>
    <w:rsid w:val="00963E34"/>
    <w:rsid w:val="00964DFA"/>
    <w:rsid w:val="00970A69"/>
    <w:rsid w:val="00977AD4"/>
    <w:rsid w:val="0098155C"/>
    <w:rsid w:val="00981CFC"/>
    <w:rsid w:val="00983B77"/>
    <w:rsid w:val="009862B4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16BE"/>
    <w:rsid w:val="00A15DF0"/>
    <w:rsid w:val="00A169A5"/>
    <w:rsid w:val="00A21211"/>
    <w:rsid w:val="00A302FD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43D8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06C5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6063"/>
    <w:rsid w:val="00BC7423"/>
    <w:rsid w:val="00BC7CAC"/>
    <w:rsid w:val="00BD25DB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1BB5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86B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DD2"/>
    <w:rsid w:val="00EF4205"/>
    <w:rsid w:val="00EF5939"/>
    <w:rsid w:val="00EF6C9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1737"/>
    <w:rsid w:val="00F85E0B"/>
    <w:rsid w:val="00F86EB0"/>
    <w:rsid w:val="00F93B1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3633AAC3"/>
    <w:rsid w:val="50793632"/>
    <w:rsid w:val="5E27F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D680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0178F1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har">
    <w:name w:val="Título 5 Char"/>
    <w:basedOn w:val="Fontepargpadro"/>
    <w:link w:val="Ttulo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0178F1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emlista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D4A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7F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4A164B"/>
    <w:rsid w:val="004C0819"/>
    <w:rsid w:val="00685439"/>
    <w:rsid w:val="0099798B"/>
    <w:rsid w:val="00B306C5"/>
    <w:rsid w:val="00D31237"/>
    <w:rsid w:val="00D64612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F8D50-48AF-45A4-8E5C-5BECFF34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326</TotalTime>
  <Pages>6</Pages>
  <Words>1182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Navegue no IOS</vt:lpstr>
    </vt:vector>
  </TitlesOfParts>
  <Company>Cisco Systems, Inc.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Navegue no IOS</dc:title>
  <dc:creator>SP</dc:creator>
  <dc:description>2015</dc:description>
  <cp:lastModifiedBy>Francisco Jean da Silva de Sousa</cp:lastModifiedBy>
  <cp:revision>23</cp:revision>
  <dcterms:created xsi:type="dcterms:W3CDTF">2019-08-23T20:46:00Z</dcterms:created>
  <dcterms:modified xsi:type="dcterms:W3CDTF">2021-09-30T20:57:00Z</dcterms:modified>
</cp:coreProperties>
</file>